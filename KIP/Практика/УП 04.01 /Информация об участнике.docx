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AD68BA" w:rsidRPr="00827CED" w:rsidTr="00FF2493">
        <w:tc>
          <w:tcPr>
            <w:tcW w:w="5641" w:type="dxa"/>
            <w:gridSpan w:val="2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Информация об участнике</w:t>
            </w:r>
          </w:p>
        </w:tc>
        <w:tc>
          <w:tcPr>
            <w:tcW w:w="2806" w:type="dxa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AD68BA" w:rsidRPr="00827CED" w:rsidTr="00FF2493">
        <w:trPr>
          <w:trHeight w:val="280"/>
        </w:trPr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Сухин</w:t>
            </w:r>
          </w:p>
        </w:tc>
        <w:tc>
          <w:tcPr>
            <w:tcW w:w="2806" w:type="dxa"/>
            <w:vMerge w:val="restart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GoBack" w:colFirst="3" w:colLast="3"/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Артем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Сергеевич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bookmarkEnd w:id="0"/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ФА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AD68BA" w:rsidRDefault="00AD68BA">
      <w:pPr>
        <w:rPr>
          <w:rFonts w:ascii="Times New Roman" w:hAnsi="Times New Roman" w:cs="Times New Roman"/>
          <w:sz w:val="28"/>
          <w:szCs w:val="24"/>
        </w:rPr>
        <w:sectPr w:rsidR="00AD68BA" w:rsidSect="00AD68B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AD68BA" w:rsidRPr="00827CED" w:rsidTr="00FF2493">
        <w:tc>
          <w:tcPr>
            <w:tcW w:w="5641" w:type="dxa"/>
            <w:gridSpan w:val="2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AD68BA" w:rsidRPr="00827CED" w:rsidTr="00FF2493">
        <w:trPr>
          <w:trHeight w:val="280"/>
        </w:trPr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Зайцев</w:t>
            </w:r>
          </w:p>
        </w:tc>
        <w:tc>
          <w:tcPr>
            <w:tcW w:w="2806" w:type="dxa"/>
            <w:vMerge w:val="restart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Никита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Валерьевич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Финансовый Университет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AD68BA" w:rsidRDefault="00AD68BA">
      <w:pPr>
        <w:rPr>
          <w:rFonts w:ascii="Times New Roman" w:hAnsi="Times New Roman" w:cs="Times New Roman"/>
          <w:sz w:val="28"/>
          <w:szCs w:val="24"/>
        </w:rPr>
        <w:sectPr w:rsidR="00AD68BA" w:rsidSect="00AD68B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AD68BA" w:rsidRPr="00827CED" w:rsidTr="00FF2493">
        <w:tc>
          <w:tcPr>
            <w:tcW w:w="5641" w:type="dxa"/>
            <w:gridSpan w:val="2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AD68BA" w:rsidRPr="00827CED" w:rsidTr="00FF2493">
        <w:trPr>
          <w:trHeight w:val="280"/>
        </w:trPr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Мацапура</w:t>
            </w:r>
          </w:p>
        </w:tc>
        <w:tc>
          <w:tcPr>
            <w:tcW w:w="2806" w:type="dxa"/>
            <w:vMerge w:val="restart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Александр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Александрович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2001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КИП при ФА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AD68BA" w:rsidRDefault="00AD68BA">
      <w:pPr>
        <w:rPr>
          <w:rFonts w:ascii="Times New Roman" w:hAnsi="Times New Roman" w:cs="Times New Roman"/>
          <w:sz w:val="28"/>
          <w:szCs w:val="24"/>
        </w:rPr>
        <w:sectPr w:rsidR="00AD68BA" w:rsidSect="00AD68B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Style w:val="a3"/>
        <w:tblW w:w="8447" w:type="dxa"/>
        <w:tblInd w:w="-147" w:type="dxa"/>
        <w:tblLook w:val="04A0" w:firstRow="1" w:lastRow="0" w:firstColumn="1" w:lastColumn="0" w:noHBand="0" w:noVBand="1"/>
      </w:tblPr>
      <w:tblGrid>
        <w:gridCol w:w="2268"/>
        <w:gridCol w:w="3373"/>
        <w:gridCol w:w="2806"/>
      </w:tblGrid>
      <w:tr w:rsidR="00AD68BA" w:rsidRPr="00827CED" w:rsidTr="00FF2493">
        <w:tc>
          <w:tcPr>
            <w:tcW w:w="5641" w:type="dxa"/>
            <w:gridSpan w:val="2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Информация об участнике</w:t>
            </w:r>
          </w:p>
        </w:tc>
        <w:tc>
          <w:tcPr>
            <w:tcW w:w="2806" w:type="dxa"/>
          </w:tcPr>
          <w:p w:rsidR="00AD68BA" w:rsidRPr="00827CED" w:rsidRDefault="00AD68BA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оформления заявки</w:t>
            </w:r>
          </w:p>
        </w:tc>
      </w:tr>
      <w:tr w:rsidR="00AD68BA" w:rsidRPr="00827CED" w:rsidTr="00FF2493">
        <w:trPr>
          <w:trHeight w:val="280"/>
        </w:trPr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Фамилия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Гивчак</w:t>
            </w:r>
          </w:p>
        </w:tc>
        <w:tc>
          <w:tcPr>
            <w:tcW w:w="2806" w:type="dxa"/>
            <w:vMerge w:val="restart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28.02.2018</w:t>
            </w: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Имя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Денис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Отчество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Олегович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Город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Год рождения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2000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ВУЗ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Финансовая Академия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Факультет, группа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121A4">
              <w:rPr>
                <w:rFonts w:ascii="Times New Roman" w:hAnsi="Times New Roman" w:cs="Times New Roman"/>
                <w:noProof/>
                <w:sz w:val="28"/>
                <w:szCs w:val="24"/>
              </w:rPr>
              <w:t>2ПКС-116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Тема доклада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Секция № (наименование)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Дата приезда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827CED">
              <w:rPr>
                <w:rFonts w:ascii="Times New Roman" w:hAnsi="Times New Roman" w:cs="Times New Roman"/>
                <w:b/>
                <w:sz w:val="28"/>
                <w:szCs w:val="24"/>
              </w:rPr>
              <w:t>Требуется ли гостиница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</w:t>
            </w: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</w:t>
            </w: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AD68BA" w:rsidRPr="00827CED" w:rsidTr="00FF2493">
        <w:tc>
          <w:tcPr>
            <w:tcW w:w="2268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373" w:type="dxa"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6" w:type="dxa"/>
            <w:vMerge/>
          </w:tcPr>
          <w:p w:rsidR="00AD68BA" w:rsidRPr="00827CED" w:rsidRDefault="00AD68BA" w:rsidP="00FF249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AD68BA" w:rsidRDefault="00AD68BA">
      <w:pPr>
        <w:rPr>
          <w:rFonts w:ascii="Times New Roman" w:hAnsi="Times New Roman" w:cs="Times New Roman"/>
          <w:sz w:val="28"/>
          <w:szCs w:val="24"/>
        </w:rPr>
        <w:sectPr w:rsidR="00AD68BA" w:rsidSect="00AD68BA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AD68BA" w:rsidRPr="00827CED" w:rsidRDefault="00AD68BA">
      <w:pPr>
        <w:rPr>
          <w:rFonts w:ascii="Times New Roman" w:hAnsi="Times New Roman" w:cs="Times New Roman"/>
          <w:sz w:val="28"/>
          <w:szCs w:val="24"/>
        </w:rPr>
      </w:pPr>
    </w:p>
    <w:sectPr w:rsidR="00AD68BA" w:rsidRPr="00827CED" w:rsidSect="00AD68B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EE"/>
    <w:rsid w:val="00162DC8"/>
    <w:rsid w:val="0040144C"/>
    <w:rsid w:val="00407E68"/>
    <w:rsid w:val="004909C6"/>
    <w:rsid w:val="00761256"/>
    <w:rsid w:val="007823A3"/>
    <w:rsid w:val="007B2797"/>
    <w:rsid w:val="00816279"/>
    <w:rsid w:val="00827CED"/>
    <w:rsid w:val="0083267A"/>
    <w:rsid w:val="00884B1B"/>
    <w:rsid w:val="00AA5FF9"/>
    <w:rsid w:val="00AD68BA"/>
    <w:rsid w:val="00AF5E8D"/>
    <w:rsid w:val="00C04C71"/>
    <w:rsid w:val="00D834EE"/>
    <w:rsid w:val="00DD2478"/>
    <w:rsid w:val="00E631AC"/>
    <w:rsid w:val="00F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EF50"/>
  <w15:chartTrackingRefBased/>
  <w15:docId w15:val="{2239DFBC-569F-4B4C-9217-8944731C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23\Downloads\&#106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Ф</Template>
  <TotalTime>2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Denis23</cp:lastModifiedBy>
  <cp:revision>1</cp:revision>
  <dcterms:created xsi:type="dcterms:W3CDTF">2018-02-28T11:33:00Z</dcterms:created>
  <dcterms:modified xsi:type="dcterms:W3CDTF">2018-02-28T11:35:00Z</dcterms:modified>
  <cp:contentStatus/>
</cp:coreProperties>
</file>