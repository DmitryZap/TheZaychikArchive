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BEF" w:rsidRDefault="00EC77E4" w:rsidP="00EC77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 на участие в к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онференции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559"/>
        <w:gridCol w:w="567"/>
        <w:gridCol w:w="2378"/>
        <w:gridCol w:w="1869"/>
      </w:tblGrid>
      <w:tr w:rsidR="00EC77E4" w:rsidTr="00737C33">
        <w:trPr>
          <w:trHeight w:val="761"/>
        </w:trPr>
        <w:tc>
          <w:tcPr>
            <w:tcW w:w="5098" w:type="dxa"/>
            <w:gridSpan w:val="3"/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8" w:type="dxa"/>
          </w:tcPr>
          <w:p w:rsidR="00EC77E4" w:rsidRPr="00EC77E4" w:rsidRDefault="00EC77E4" w:rsidP="00EC77E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Дата оформления заявки</w:t>
            </w:r>
          </w:p>
        </w:tc>
        <w:tc>
          <w:tcPr>
            <w:tcW w:w="1869" w:type="dxa"/>
          </w:tcPr>
          <w:p w:rsidR="00EC77E4" w:rsidRDefault="003F31BA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>
                <w:ffData>
                  <w:name w:val="ТекстовоеПоле9"/>
                  <w:enabled w:val="0"/>
                  <w:calcOnExit w:val="0"/>
                  <w:textInput>
                    <w:type w:val="currentTime"/>
                    <w:format w:val="dd.MM.yyyy"/>
                  </w:textInput>
                </w:ffData>
              </w:fldChar>
            </w:r>
            <w:bookmarkStart w:id="1" w:name="ТекстовоеПоле9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DATE \@ "dd.MM.yyyy" </w:instrTex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separate"/>
            </w:r>
            <w:r w:rsidR="003B0498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instrText>21.02.2018</w:instrTex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separate"/>
            </w:r>
            <w:r w:rsidR="003B0498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21.02.2018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  <w:bookmarkEnd w:id="1"/>
          </w:p>
        </w:tc>
      </w:tr>
      <w:tr w:rsidR="00633D8F" w:rsidTr="00737C33">
        <w:tc>
          <w:tcPr>
            <w:tcW w:w="2972" w:type="dxa"/>
            <w:tcBorders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left w:val="dotted" w:sz="4" w:space="0" w:color="5B9BD5" w:themeColor="accent1"/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dotted" w:sz="4" w:space="0" w:color="5B9BD5" w:themeColor="accent1"/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33D8F" w:rsidTr="00737C33">
        <w:tc>
          <w:tcPr>
            <w:tcW w:w="2972" w:type="dxa"/>
          </w:tcPr>
          <w:p w:rsidR="00EC77E4" w:rsidRDefault="00737C33" w:rsidP="00737C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Фамилия</w:t>
            </w:r>
          </w:p>
        </w:tc>
        <w:tc>
          <w:tcPr>
            <w:tcW w:w="1559" w:type="dxa"/>
            <w:tcBorders>
              <w:right w:val="dotted" w:sz="4" w:space="0" w:color="5B9BD5" w:themeColor="accent1"/>
            </w:tcBorders>
          </w:tcPr>
          <w:p w:rsidR="00EC77E4" w:rsidRDefault="000F16DD" w:rsidP="00D405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>
                <w:ffData>
                  <w:name w:val="ТекстовоеПоле10"/>
                  <w:enabled/>
                  <w:calcOnExit w:val="0"/>
                  <w:textInput/>
                </w:ffData>
              </w:fldChar>
            </w:r>
            <w:bookmarkStart w:id="2" w:name="ТекстовоеПоле10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separate"/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  <w:bookmarkEnd w:id="2"/>
          </w:p>
        </w:tc>
        <w:tc>
          <w:tcPr>
            <w:tcW w:w="567" w:type="dxa"/>
            <w:tcBorders>
              <w:left w:val="dotted" w:sz="4" w:space="0" w:color="5B9BD5" w:themeColor="accent1"/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33D8F" w:rsidTr="00737C33">
        <w:tc>
          <w:tcPr>
            <w:tcW w:w="2972" w:type="dxa"/>
          </w:tcPr>
          <w:p w:rsidR="00EC77E4" w:rsidRDefault="00737C33" w:rsidP="00737C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1559" w:type="dxa"/>
            <w:tcBorders>
              <w:right w:val="dotted" w:sz="4" w:space="0" w:color="5B9BD5" w:themeColor="accent1"/>
            </w:tcBorders>
          </w:tcPr>
          <w:p w:rsidR="00EC77E4" w:rsidRDefault="00633D8F" w:rsidP="00D405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bookmarkStart w:id="3" w:name="ТекстовоеПоле1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separate"/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  <w:bookmarkEnd w:id="3"/>
          </w:p>
        </w:tc>
        <w:tc>
          <w:tcPr>
            <w:tcW w:w="567" w:type="dxa"/>
            <w:tcBorders>
              <w:left w:val="dotted" w:sz="4" w:space="0" w:color="5B9BD5" w:themeColor="accent1"/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33D8F" w:rsidTr="00737C33">
        <w:tc>
          <w:tcPr>
            <w:tcW w:w="2972" w:type="dxa"/>
          </w:tcPr>
          <w:p w:rsidR="00EC77E4" w:rsidRDefault="00737C33" w:rsidP="00737C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Отчество</w:t>
            </w:r>
          </w:p>
        </w:tc>
        <w:tc>
          <w:tcPr>
            <w:tcW w:w="1559" w:type="dxa"/>
            <w:tcBorders>
              <w:right w:val="dotted" w:sz="4" w:space="0" w:color="5B9BD5" w:themeColor="accent1"/>
            </w:tcBorders>
          </w:tcPr>
          <w:p w:rsidR="00EC77E4" w:rsidRDefault="00633D8F" w:rsidP="00D405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bookmarkStart w:id="4" w:name="ТекстовоеПоле2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separate"/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  <w:bookmarkEnd w:id="4"/>
          </w:p>
        </w:tc>
        <w:tc>
          <w:tcPr>
            <w:tcW w:w="567" w:type="dxa"/>
            <w:tcBorders>
              <w:left w:val="dotted" w:sz="4" w:space="0" w:color="5B9BD5" w:themeColor="accent1"/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33D8F" w:rsidTr="00737C33">
        <w:tc>
          <w:tcPr>
            <w:tcW w:w="2972" w:type="dxa"/>
          </w:tcPr>
          <w:p w:rsidR="00EC77E4" w:rsidRDefault="00737C33" w:rsidP="00737C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59" w:type="dxa"/>
            <w:tcBorders>
              <w:right w:val="dotted" w:sz="4" w:space="0" w:color="5B9BD5" w:themeColor="accent1"/>
            </w:tcBorders>
          </w:tcPr>
          <w:p w:rsidR="00EC77E4" w:rsidRPr="00672EB1" w:rsidRDefault="00633D8F" w:rsidP="00D405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>
                <w:ffData>
                  <w:name w:val="ТекстовоеПоле3"/>
                  <w:enabled/>
                  <w:calcOnExit w:val="0"/>
                  <w:textInput>
                    <w:default w:val="Хабаровск"/>
                  </w:textInput>
                </w:ffData>
              </w:fldChar>
            </w:r>
            <w:bookmarkStart w:id="5" w:name="ТекстовоеПоле3"/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D40535">
              <w:rPr>
                <w:rFonts w:ascii="Times New Roman" w:hAnsi="Times New Roman" w:cs="Times New Roman"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5"/>
          </w:p>
        </w:tc>
        <w:tc>
          <w:tcPr>
            <w:tcW w:w="567" w:type="dxa"/>
            <w:tcBorders>
              <w:left w:val="dotted" w:sz="4" w:space="0" w:color="5B9BD5" w:themeColor="accent1"/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33D8F" w:rsidTr="00737C33">
        <w:tc>
          <w:tcPr>
            <w:tcW w:w="2972" w:type="dxa"/>
            <w:tcBorders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left w:val="dotted" w:sz="4" w:space="0" w:color="5B9BD5" w:themeColor="accent1"/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dotted" w:sz="4" w:space="0" w:color="5B9BD5" w:themeColor="accent1"/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33D8F" w:rsidTr="00737C33">
        <w:tc>
          <w:tcPr>
            <w:tcW w:w="2972" w:type="dxa"/>
            <w:tcBorders>
              <w:right w:val="dotted" w:sz="4" w:space="0" w:color="5B9BD5" w:themeColor="accent1"/>
            </w:tcBorders>
          </w:tcPr>
          <w:p w:rsidR="00EC77E4" w:rsidRDefault="00737C33" w:rsidP="00737C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Год рождения</w:t>
            </w:r>
          </w:p>
        </w:tc>
        <w:tc>
          <w:tcPr>
            <w:tcW w:w="1559" w:type="dxa"/>
            <w:tcBorders>
              <w:left w:val="dotted" w:sz="4" w:space="0" w:color="5B9BD5" w:themeColor="accent1"/>
              <w:right w:val="single" w:sz="4" w:space="0" w:color="auto"/>
            </w:tcBorders>
          </w:tcPr>
          <w:p w:rsidR="00EC77E4" w:rsidRDefault="00BD6D83" w:rsidP="00D405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>
                <w:ffData>
                  <w:name w:val="ТекстовоеПоле7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bookmarkStart w:id="6" w:name="ТекстовоеПоле7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separate"/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  <w:bookmarkEnd w:id="6"/>
          </w:p>
        </w:tc>
        <w:tc>
          <w:tcPr>
            <w:tcW w:w="567" w:type="dxa"/>
            <w:tcBorders>
              <w:left w:val="single" w:sz="4" w:space="0" w:color="auto"/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6D83" w:rsidTr="00737C33">
        <w:tc>
          <w:tcPr>
            <w:tcW w:w="2972" w:type="dxa"/>
            <w:tcBorders>
              <w:right w:val="dotted" w:sz="4" w:space="0" w:color="5B9BD5" w:themeColor="accent1"/>
            </w:tcBorders>
          </w:tcPr>
          <w:p w:rsidR="00EC77E4" w:rsidRDefault="00737C33" w:rsidP="00737C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ВУЗ</w:t>
            </w:r>
          </w:p>
        </w:tc>
        <w:tc>
          <w:tcPr>
            <w:tcW w:w="1559" w:type="dxa"/>
            <w:tcBorders>
              <w:left w:val="dotted" w:sz="4" w:space="0" w:color="5B9BD5" w:themeColor="accent1"/>
            </w:tcBorders>
          </w:tcPr>
          <w:p w:rsidR="00EC77E4" w:rsidRPr="00672EB1" w:rsidRDefault="00BD6D83" w:rsidP="00EC7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>
                <w:ffData>
                  <w:name w:val="ПолеСоСписком1"/>
                  <w:enabled/>
                  <w:calcOnExit w:val="0"/>
                  <w:ddList>
                    <w:result w:val="2"/>
                    <w:listEntry w:val="ДВИ филиал РАНХиГС"/>
                    <w:listEntry w:val="Пед.Университет"/>
                    <w:listEntry w:val="ТОГУ"/>
                  </w:ddList>
                </w:ffData>
              </w:fldChar>
            </w:r>
            <w:bookmarkStart w:id="7" w:name="ПолеСоСписком1"/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FORMDROPDOWN </w:instrText>
            </w:r>
            <w:r w:rsidR="003B0498">
              <w:rPr>
                <w:rFonts w:ascii="Times New Roman" w:hAnsi="Times New Roman" w:cs="Times New Roman"/>
                <w:sz w:val="28"/>
                <w:szCs w:val="28"/>
              </w:rPr>
            </w:r>
            <w:r w:rsidR="003B0498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7"/>
          </w:p>
        </w:tc>
        <w:tc>
          <w:tcPr>
            <w:tcW w:w="567" w:type="dxa"/>
            <w:tcBorders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6D83" w:rsidTr="00737C33">
        <w:tc>
          <w:tcPr>
            <w:tcW w:w="2972" w:type="dxa"/>
            <w:tcBorders>
              <w:right w:val="dotted" w:sz="4" w:space="0" w:color="5B9BD5" w:themeColor="accent1"/>
            </w:tcBorders>
          </w:tcPr>
          <w:p w:rsidR="00EC77E4" w:rsidRDefault="00737C33" w:rsidP="00737C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Факультет, группа</w:t>
            </w:r>
          </w:p>
        </w:tc>
        <w:tc>
          <w:tcPr>
            <w:tcW w:w="1559" w:type="dxa"/>
            <w:tcBorders>
              <w:left w:val="dotted" w:sz="4" w:space="0" w:color="5B9BD5" w:themeColor="accent1"/>
            </w:tcBorders>
          </w:tcPr>
          <w:p w:rsidR="00EC77E4" w:rsidRDefault="00633D8F" w:rsidP="00D405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>
                <w:ffData>
                  <w:name w:val="ТекстовоеПоле4"/>
                  <w:enabled/>
                  <w:calcOnExit w:val="0"/>
                  <w:textInput/>
                </w:ffData>
              </w:fldChar>
            </w:r>
            <w:bookmarkStart w:id="8" w:name="ТекстовоеПоле4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separate"/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  <w:bookmarkEnd w:id="8"/>
          </w:p>
        </w:tc>
        <w:tc>
          <w:tcPr>
            <w:tcW w:w="567" w:type="dxa"/>
            <w:tcBorders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6D83" w:rsidTr="00737C33">
        <w:tc>
          <w:tcPr>
            <w:tcW w:w="2972" w:type="dxa"/>
            <w:tcBorders>
              <w:right w:val="dotted" w:sz="4" w:space="0" w:color="5B9BD5" w:themeColor="accent1"/>
            </w:tcBorders>
          </w:tcPr>
          <w:p w:rsidR="00EC77E4" w:rsidRDefault="00737C33" w:rsidP="00737C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доклада</w:t>
            </w:r>
          </w:p>
        </w:tc>
        <w:tc>
          <w:tcPr>
            <w:tcW w:w="1559" w:type="dxa"/>
            <w:tcBorders>
              <w:left w:val="dotted" w:sz="4" w:space="0" w:color="5B9BD5" w:themeColor="accent1"/>
            </w:tcBorders>
          </w:tcPr>
          <w:p w:rsidR="00EC77E4" w:rsidRDefault="00633D8F" w:rsidP="00D405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>
                <w:ffData>
                  <w:name w:val="ТекстовоеПоле5"/>
                  <w:enabled/>
                  <w:calcOnExit w:val="0"/>
                  <w:textInput/>
                </w:ffData>
              </w:fldChar>
            </w:r>
            <w:bookmarkStart w:id="9" w:name="ТекстовоеПоле5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separate"/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  <w:bookmarkEnd w:id="9"/>
          </w:p>
        </w:tc>
        <w:tc>
          <w:tcPr>
            <w:tcW w:w="567" w:type="dxa"/>
            <w:tcBorders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6D83" w:rsidTr="00737C33">
        <w:tc>
          <w:tcPr>
            <w:tcW w:w="2972" w:type="dxa"/>
            <w:tcBorders>
              <w:right w:val="dotted" w:sz="4" w:space="0" w:color="5B9BD5" w:themeColor="accent1"/>
            </w:tcBorders>
          </w:tcPr>
          <w:p w:rsidR="00EC77E4" w:rsidRDefault="00737C33" w:rsidP="00737C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Секция № (наименование)</w:t>
            </w:r>
          </w:p>
        </w:tc>
        <w:tc>
          <w:tcPr>
            <w:tcW w:w="1559" w:type="dxa"/>
            <w:tcBorders>
              <w:left w:val="dotted" w:sz="4" w:space="0" w:color="5B9BD5" w:themeColor="accent1"/>
            </w:tcBorders>
          </w:tcPr>
          <w:p w:rsidR="00EC77E4" w:rsidRDefault="00633D8F" w:rsidP="00D405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bookmarkStart w:id="10" w:name="ТекстовоеПоле6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separate"/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 w:rsidR="00D40535">
              <w:rPr>
                <w:rFonts w:ascii="Times New Roman" w:hAnsi="Times New Roman" w:cs="Times New Roman"/>
                <w:b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  <w:bookmarkEnd w:id="10"/>
          </w:p>
        </w:tc>
        <w:tc>
          <w:tcPr>
            <w:tcW w:w="567" w:type="dxa"/>
            <w:tcBorders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33D8F" w:rsidTr="00737C33">
        <w:tc>
          <w:tcPr>
            <w:tcW w:w="2972" w:type="dxa"/>
            <w:tcBorders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left w:val="dotted" w:sz="4" w:space="0" w:color="5B9BD5" w:themeColor="accent1"/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dotted" w:sz="4" w:space="0" w:color="5B9BD5" w:themeColor="accent1"/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33D8F" w:rsidTr="00737C33">
        <w:tc>
          <w:tcPr>
            <w:tcW w:w="2972" w:type="dxa"/>
            <w:tcBorders>
              <w:right w:val="dotted" w:sz="4" w:space="0" w:color="5B9BD5" w:themeColor="accent1"/>
            </w:tcBorders>
          </w:tcPr>
          <w:p w:rsidR="00EC77E4" w:rsidRDefault="00737C33" w:rsidP="00737C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Дата приезда</w:t>
            </w:r>
          </w:p>
        </w:tc>
        <w:tc>
          <w:tcPr>
            <w:tcW w:w="1559" w:type="dxa"/>
            <w:tcBorders>
              <w:left w:val="dotted" w:sz="4" w:space="0" w:color="5B9BD5" w:themeColor="accent1"/>
              <w:right w:val="dotted" w:sz="4" w:space="0" w:color="5B9BD5" w:themeColor="accent1"/>
            </w:tcBorders>
          </w:tcPr>
          <w:p w:rsidR="00EC77E4" w:rsidRDefault="00D40535" w:rsidP="00D405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>
                <w:ffData>
                  <w:name w:val="ТекстовоеПоле8"/>
                  <w:enabled/>
                  <w:calcOnExit w:val="0"/>
                  <w:helpText w:type="text" w:val="Укажите предполагаемую дату приезда"/>
                  <w:textInput>
                    <w:type w:val="date"/>
                    <w:format w:val="dd.MM.yyyy"/>
                  </w:textInput>
                </w:ffData>
              </w:fldChar>
            </w:r>
            <w:bookmarkStart w:id="11" w:name="ТекстовоеПоле8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  <w:bookmarkEnd w:id="11"/>
          </w:p>
        </w:tc>
        <w:tc>
          <w:tcPr>
            <w:tcW w:w="567" w:type="dxa"/>
            <w:tcBorders>
              <w:left w:val="dotted" w:sz="4" w:space="0" w:color="5B9BD5" w:themeColor="accent1"/>
              <w:right w:val="single" w:sz="4" w:space="0" w:color="auto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8" w:type="dxa"/>
            <w:tcBorders>
              <w:left w:val="single" w:sz="4" w:space="0" w:color="auto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6D83" w:rsidTr="00737C33">
        <w:tc>
          <w:tcPr>
            <w:tcW w:w="2972" w:type="dxa"/>
            <w:tcBorders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left w:val="dotted" w:sz="4" w:space="0" w:color="5B9BD5" w:themeColor="accent1"/>
              <w:righ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dotted" w:sz="4" w:space="0" w:color="5B9BD5" w:themeColor="accent1"/>
            </w:tcBorders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8" w:type="dxa"/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:rsidR="00EC77E4" w:rsidRDefault="00EC77E4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37C33" w:rsidTr="00344F38">
        <w:tc>
          <w:tcPr>
            <w:tcW w:w="5098" w:type="dxa"/>
            <w:gridSpan w:val="3"/>
          </w:tcPr>
          <w:p w:rsidR="00737C33" w:rsidRPr="00672EB1" w:rsidRDefault="00737C33" w:rsidP="003F3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Требуется ли гостиница</w:t>
            </w:r>
            <w:r w:rsidR="00672EB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</w:t>
            </w:r>
            <w:r w:rsidR="003F31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F31BA">
              <w:rPr>
                <w:rFonts w:ascii="Times New Roman" w:hAnsi="Times New Roman" w:cs="Times New Roman"/>
                <w:sz w:val="28"/>
                <w:szCs w:val="28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result w:val="1"/>
                    <w:listEntry w:val="Да"/>
                    <w:listEntry w:val="Нет"/>
                  </w:ddList>
                </w:ffData>
              </w:fldChar>
            </w:r>
            <w:bookmarkStart w:id="12" w:name="ПолеСоСписком2"/>
            <w:r w:rsidR="003F31BA">
              <w:rPr>
                <w:rFonts w:ascii="Times New Roman" w:hAnsi="Times New Roman" w:cs="Times New Roman"/>
                <w:sz w:val="28"/>
                <w:szCs w:val="28"/>
              </w:rPr>
              <w:instrText xml:space="preserve"> FORMDROPDOWN </w:instrText>
            </w:r>
            <w:r w:rsidR="003B0498">
              <w:rPr>
                <w:rFonts w:ascii="Times New Roman" w:hAnsi="Times New Roman" w:cs="Times New Roman"/>
                <w:sz w:val="28"/>
                <w:szCs w:val="28"/>
              </w:rPr>
            </w:r>
            <w:r w:rsidR="003B0498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3F31BA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12"/>
          </w:p>
        </w:tc>
        <w:tc>
          <w:tcPr>
            <w:tcW w:w="2378" w:type="dxa"/>
          </w:tcPr>
          <w:p w:rsidR="00737C33" w:rsidRDefault="00737C33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:rsidR="00737C33" w:rsidRDefault="00737C33" w:rsidP="00EC7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EC77E4" w:rsidRPr="00EC77E4" w:rsidRDefault="00EC77E4" w:rsidP="00EC77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EC77E4" w:rsidRPr="00EC7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attachedTemplate r:id="rId1"/>
  <w:documentProtection w:edit="forms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98"/>
    <w:rsid w:val="000F16DD"/>
    <w:rsid w:val="003A2BEF"/>
    <w:rsid w:val="003B0498"/>
    <w:rsid w:val="003F31BA"/>
    <w:rsid w:val="00633D8F"/>
    <w:rsid w:val="00672EB1"/>
    <w:rsid w:val="006B503F"/>
    <w:rsid w:val="00737C33"/>
    <w:rsid w:val="00B35092"/>
    <w:rsid w:val="00BD6D83"/>
    <w:rsid w:val="00D40535"/>
    <w:rsid w:val="00DC0F9C"/>
    <w:rsid w:val="00E079B7"/>
    <w:rsid w:val="00E75EEA"/>
    <w:rsid w:val="00EC77E4"/>
    <w:rsid w:val="00EE4503"/>
    <w:rsid w:val="00E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AEEED-8C1B-FA45-879A-17B896EA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7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72E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kitazaytsev/Desktop/&#1055;&#1088;&#1072;&#1082;&#1090;&#1080;&#1082;&#1072;%20&#8470;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FA0BD-FB7C-7147-8E38-BC64BAEE0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Практика №4.dotx</Template>
  <TotalTime>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</dc:creator>
  <cp:keywords/>
  <dc:description/>
  <cp:lastModifiedBy>Зайцев Никита</cp:lastModifiedBy>
  <cp:revision>1</cp:revision>
  <dcterms:created xsi:type="dcterms:W3CDTF">2018-02-21T12:51:00Z</dcterms:created>
  <dcterms:modified xsi:type="dcterms:W3CDTF">2018-02-21T12:51:00Z</dcterms:modified>
</cp:coreProperties>
</file>