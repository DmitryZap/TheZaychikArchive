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0D5212" w:rsidRPr="00827CED" w:rsidTr="00FF2493">
        <w:tc>
          <w:tcPr>
            <w:tcW w:w="5641" w:type="dxa"/>
            <w:gridSpan w:val="2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Информация об участнике</w:t>
            </w:r>
          </w:p>
        </w:tc>
        <w:tc>
          <w:tcPr>
            <w:tcW w:w="2806" w:type="dxa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0D5212" w:rsidRPr="00827CED" w:rsidTr="00FF2493">
        <w:trPr>
          <w:trHeight w:val="280"/>
        </w:trPr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Сухин</w:t>
            </w:r>
          </w:p>
        </w:tc>
        <w:tc>
          <w:tcPr>
            <w:tcW w:w="2806" w:type="dxa"/>
            <w:vMerge w:val="restart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Артем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Сергеевич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2000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ФА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D5212" w:rsidRDefault="000D5212">
      <w:pPr>
        <w:rPr>
          <w:rFonts w:ascii="Times New Roman" w:hAnsi="Times New Roman" w:cs="Times New Roman"/>
          <w:sz w:val="28"/>
          <w:szCs w:val="24"/>
        </w:rPr>
        <w:sectPr w:rsidR="000D5212" w:rsidSect="000D521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0D5212" w:rsidRPr="00827CED" w:rsidTr="00FF2493">
        <w:tc>
          <w:tcPr>
            <w:tcW w:w="5641" w:type="dxa"/>
            <w:gridSpan w:val="2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Информация об участнике</w:t>
            </w:r>
          </w:p>
        </w:tc>
        <w:tc>
          <w:tcPr>
            <w:tcW w:w="2806" w:type="dxa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0D5212" w:rsidRPr="00827CED" w:rsidTr="00FF2493">
        <w:trPr>
          <w:trHeight w:val="280"/>
        </w:trPr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Зайцев</w:t>
            </w:r>
          </w:p>
        </w:tc>
        <w:tc>
          <w:tcPr>
            <w:tcW w:w="2806" w:type="dxa"/>
            <w:vMerge w:val="restart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Никита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Валерьевич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2000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Финансовый Университет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D5212" w:rsidRDefault="000D5212">
      <w:pPr>
        <w:rPr>
          <w:rFonts w:ascii="Times New Roman" w:hAnsi="Times New Roman" w:cs="Times New Roman"/>
          <w:sz w:val="28"/>
          <w:szCs w:val="24"/>
        </w:rPr>
        <w:sectPr w:rsidR="000D5212" w:rsidSect="000D521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0D5212" w:rsidRPr="00827CED" w:rsidTr="00FF2493">
        <w:tc>
          <w:tcPr>
            <w:tcW w:w="5641" w:type="dxa"/>
            <w:gridSpan w:val="2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Информация об участнике</w:t>
            </w:r>
          </w:p>
        </w:tc>
        <w:tc>
          <w:tcPr>
            <w:tcW w:w="2806" w:type="dxa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0D5212" w:rsidRPr="00827CED" w:rsidTr="00FF2493">
        <w:trPr>
          <w:trHeight w:val="280"/>
        </w:trPr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Мацапура</w:t>
            </w:r>
          </w:p>
        </w:tc>
        <w:tc>
          <w:tcPr>
            <w:tcW w:w="2806" w:type="dxa"/>
            <w:vMerge w:val="restart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Александр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Александрович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2001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КИП при ФА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D5212" w:rsidRDefault="000D5212">
      <w:pPr>
        <w:rPr>
          <w:rFonts w:ascii="Times New Roman" w:hAnsi="Times New Roman" w:cs="Times New Roman"/>
          <w:sz w:val="28"/>
          <w:szCs w:val="24"/>
        </w:rPr>
        <w:sectPr w:rsidR="000D5212" w:rsidSect="000D521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0D5212" w:rsidRPr="00827CED" w:rsidTr="00FF2493">
        <w:tc>
          <w:tcPr>
            <w:tcW w:w="5641" w:type="dxa"/>
            <w:gridSpan w:val="2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Информация об участнике</w:t>
            </w:r>
          </w:p>
        </w:tc>
        <w:tc>
          <w:tcPr>
            <w:tcW w:w="2806" w:type="dxa"/>
          </w:tcPr>
          <w:p w:rsidR="000D5212" w:rsidRPr="00827CED" w:rsidRDefault="000D521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0D5212" w:rsidRPr="00827CED" w:rsidTr="00FF2493">
        <w:trPr>
          <w:trHeight w:val="280"/>
        </w:trPr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Гивчак</w:t>
            </w:r>
          </w:p>
        </w:tc>
        <w:tc>
          <w:tcPr>
            <w:tcW w:w="2806" w:type="dxa"/>
            <w:vMerge w:val="restart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Денис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Олегович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2000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Финансовая Академия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2A27D1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D5212" w:rsidRPr="00827CED" w:rsidTr="00FF2493">
        <w:tc>
          <w:tcPr>
            <w:tcW w:w="2268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0D5212" w:rsidRPr="00827CED" w:rsidRDefault="000D5212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D5212" w:rsidRDefault="000D5212">
      <w:pPr>
        <w:rPr>
          <w:rFonts w:ascii="Times New Roman" w:hAnsi="Times New Roman" w:cs="Times New Roman"/>
          <w:sz w:val="28"/>
          <w:szCs w:val="24"/>
        </w:rPr>
        <w:sectPr w:rsidR="000D5212" w:rsidSect="000D521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D5212" w:rsidRPr="00827CED" w:rsidRDefault="000D5212">
      <w:pPr>
        <w:rPr>
          <w:rFonts w:ascii="Times New Roman" w:hAnsi="Times New Roman" w:cs="Times New Roman"/>
          <w:sz w:val="28"/>
          <w:szCs w:val="24"/>
        </w:rPr>
      </w:pPr>
    </w:p>
    <w:sectPr w:rsidR="000D5212" w:rsidRPr="00827CED" w:rsidSect="000D521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attachedTemplate r:id="rId1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EE"/>
    <w:rsid w:val="000D5212"/>
    <w:rsid w:val="00162DC8"/>
    <w:rsid w:val="0040144C"/>
    <w:rsid w:val="00407E68"/>
    <w:rsid w:val="004909C6"/>
    <w:rsid w:val="00761256"/>
    <w:rsid w:val="007823A3"/>
    <w:rsid w:val="007B2797"/>
    <w:rsid w:val="00816279"/>
    <w:rsid w:val="00827CED"/>
    <w:rsid w:val="0083267A"/>
    <w:rsid w:val="00884B1B"/>
    <w:rsid w:val="00AA5FF9"/>
    <w:rsid w:val="00AF5E8D"/>
    <w:rsid w:val="00C04C71"/>
    <w:rsid w:val="00D834EE"/>
    <w:rsid w:val="00DD2478"/>
    <w:rsid w:val="00E631AC"/>
    <w:rsid w:val="00F53C60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9DFBC-569F-4B4C-9217-8944731C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nis23\Downloads\&#106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C:\Users\Denis23\Downloads\Ф.dotx</Template>
  <TotalTime>1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Denis23</dc:creator>
  <cp:keywords/>
  <dc:description/>
  <cp:lastModifiedBy>Зайцев Никита</cp:lastModifiedBy>
  <cp:revision>1</cp:revision>
  <dcterms:created xsi:type="dcterms:W3CDTF">2018-02-28T13:05:00Z</dcterms:created>
  <dcterms:modified xsi:type="dcterms:W3CDTF">2018-02-28T13:06:00Z</dcterms:modified>
  <cp:contentStatus/>
</cp:coreProperties>
</file>