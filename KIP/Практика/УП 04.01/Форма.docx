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FF2493" w:rsidRPr="00827CED" w:rsidTr="00FF2493">
        <w:tc>
          <w:tcPr>
            <w:tcW w:w="5641" w:type="dxa"/>
            <w:gridSpan w:val="2"/>
          </w:tcPr>
          <w:p w:rsidR="00FF2493" w:rsidRPr="00827CED" w:rsidRDefault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Информация об участнике</w:t>
            </w:r>
          </w:p>
        </w:tc>
        <w:tc>
          <w:tcPr>
            <w:tcW w:w="2806" w:type="dxa"/>
          </w:tcPr>
          <w:p w:rsidR="00FF2493" w:rsidRPr="00827CED" w:rsidRDefault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FF2493" w:rsidRPr="00827CED" w:rsidTr="00FF2493">
        <w:trPr>
          <w:trHeight w:val="280"/>
        </w:trPr>
        <w:tc>
          <w:tcPr>
            <w:tcW w:w="2268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4"/>
              </w:rPr>
              <w:instrText xml:space="preserve"> MERGEFIELD Фамилия </w:instrTex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separate"/>
            </w:r>
            <w:r w:rsidR="00E631AC"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Сухин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end"/>
            </w:r>
          </w:p>
        </w:tc>
        <w:tc>
          <w:tcPr>
            <w:tcW w:w="2806" w:type="dxa"/>
            <w:vMerge w:val="restart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FF2493" w:rsidRPr="00827CED" w:rsidTr="00FF2493">
        <w:tc>
          <w:tcPr>
            <w:tcW w:w="2268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4"/>
              </w:rPr>
              <w:instrText xml:space="preserve"> MERGEFIELD Имя </w:instrTex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separate"/>
            </w:r>
            <w:r w:rsidR="00E631AC"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Артем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end"/>
            </w:r>
          </w:p>
        </w:tc>
        <w:tc>
          <w:tcPr>
            <w:tcW w:w="2806" w:type="dxa"/>
            <w:vMerge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F2493" w:rsidRPr="00827CED" w:rsidTr="00FF2493">
        <w:tc>
          <w:tcPr>
            <w:tcW w:w="2268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4"/>
              </w:rPr>
              <w:instrText xml:space="preserve"> MERGEFIELD Отчество </w:instrTex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separate"/>
            </w:r>
            <w:r w:rsidR="00E631AC"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Сергеевич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end"/>
            </w:r>
          </w:p>
        </w:tc>
        <w:tc>
          <w:tcPr>
            <w:tcW w:w="2806" w:type="dxa"/>
            <w:vMerge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F2493" w:rsidRPr="00827CED" w:rsidTr="00FF2493">
        <w:tc>
          <w:tcPr>
            <w:tcW w:w="2268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FF2493" w:rsidRPr="00827CED" w:rsidRDefault="00FF2493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4"/>
              </w:rPr>
              <w:instrText xml:space="preserve"> MERGEFIELD Год_рождения </w:instrTex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separate"/>
            </w: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2000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end"/>
            </w: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4"/>
              </w:rPr>
              <w:instrText xml:space="preserve"> MERGEFIELD ВУЗ </w:instrTex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separate"/>
            </w: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ФА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end"/>
            </w: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4"/>
              </w:rPr>
              <w:instrText xml:space="preserve"> MERGEFIELD Факультет_группа </w:instrTex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separate"/>
            </w: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fldChar w:fldCharType="end"/>
            </w: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631AC" w:rsidRPr="00827CED" w:rsidTr="00FF2493">
        <w:tc>
          <w:tcPr>
            <w:tcW w:w="2268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0" w:name="_GoBack"/>
            <w:bookmarkEnd w:id="0"/>
          </w:p>
        </w:tc>
        <w:tc>
          <w:tcPr>
            <w:tcW w:w="3373" w:type="dxa"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E631AC" w:rsidRPr="00827CED" w:rsidRDefault="00E631AC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FF2493" w:rsidRPr="00827CED" w:rsidRDefault="00FF2493">
      <w:pPr>
        <w:rPr>
          <w:rFonts w:ascii="Times New Roman" w:hAnsi="Times New Roman" w:cs="Times New Roman"/>
          <w:sz w:val="28"/>
          <w:szCs w:val="24"/>
        </w:rPr>
      </w:pPr>
    </w:p>
    <w:sectPr w:rsidR="00FF2493" w:rsidRPr="00827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textFile"/>
    <w:connectString w:val=""/>
    <w:query w:val="SELECT * FROM C:\Users\Denis23\Documents\УП 6 практика\Список_Уч_Студ_конф..docx"/>
    <w:dataSource r:id="rId2"/>
    <w:viewMergedData/>
    <w:odso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EE"/>
    <w:rsid w:val="00162DC8"/>
    <w:rsid w:val="0040144C"/>
    <w:rsid w:val="00407E68"/>
    <w:rsid w:val="004909C6"/>
    <w:rsid w:val="00761256"/>
    <w:rsid w:val="007823A3"/>
    <w:rsid w:val="007B2797"/>
    <w:rsid w:val="00816279"/>
    <w:rsid w:val="00827CED"/>
    <w:rsid w:val="0083267A"/>
    <w:rsid w:val="00884B1B"/>
    <w:rsid w:val="00AA5FF9"/>
    <w:rsid w:val="00AF5E8D"/>
    <w:rsid w:val="00C04C71"/>
    <w:rsid w:val="00D834EE"/>
    <w:rsid w:val="00DD2478"/>
    <w:rsid w:val="00E631AC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EF50"/>
  <w15:chartTrackingRefBased/>
  <w15:docId w15:val="{2239DFBC-569F-4B4C-9217-8944731C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nis23\Documents\&#1059;&#1055;%206%20&#1087;&#1088;&#1072;&#1082;&#1090;&#1080;&#1082;&#1072;\&#1057;&#1087;&#1080;&#1089;&#1086;&#1082;_&#1059;&#1095;_&#1057;&#1090;&#1091;&#1076;_&#1082;&#1086;&#1085;&#1092;..docx" TargetMode="External"/><Relationship Id="rId1" Type="http://schemas.openxmlformats.org/officeDocument/2006/relationships/attachedTemplate" Target="file:///C:\Users\Denis23\Downloads\&#106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Ф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Denis23</dc:creator>
  <cp:keywords/>
  <dc:description/>
  <cp:lastModifiedBy>Denis23</cp:lastModifiedBy>
  <cp:revision>2</cp:revision>
  <dcterms:created xsi:type="dcterms:W3CDTF">2018-02-28T11:14:00Z</dcterms:created>
  <dcterms:modified xsi:type="dcterms:W3CDTF">2018-02-28T11:35:00Z</dcterms:modified>
  <cp:contentStatus/>
</cp:coreProperties>
</file>